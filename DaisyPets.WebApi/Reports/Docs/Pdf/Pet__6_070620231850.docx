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Shiva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adotada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Boxer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4 anos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Pequeno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Nada a apontar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87</TotalTime>
  <Pages>1</Pages>
  <Words>142</Words>
  <Characters>773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2023-06-05T17:35:00Z</dcterms:created>
  <dcterms:modified xsi:type="dcterms:W3CDTF">2023-06-07T17:38:00Z</dcterms:modified>
</cp:coreProperties>
</file>