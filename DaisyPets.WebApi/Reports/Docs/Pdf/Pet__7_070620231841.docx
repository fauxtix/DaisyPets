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Nome de cão para teste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em família de adoção temporária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Labrador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3 anos e 4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Desconhecidas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87</TotalTime>
  <Pages>1</Pages>
  <Words>142</Words>
  <Characters>773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2023-06-05T17:35:00Z</dcterms:created>
  <dcterms:modified xsi:type="dcterms:W3CDTF">2023-06-07T17:38:00Z</dcterms:modified>
</cp:coreProperties>
</file>