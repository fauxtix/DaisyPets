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pict>
                <v:shape type="#_x0000_t75" style="margin-left:0pt;margin-top:0pt;width:222pt;height:126pt;mso-position-horizontal-relative:margin;mso-position-vertical-relative:margin;visibility:visible" wrapcoords="0 21600 21600 21600 21600 0 0 0">
                  <v:imagedata r:id="rId1" o:title=""/>
                  <w10:wrap type="none"/>
                </v:shape>
              </w:pict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Olie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adotado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Rafeiro do Alentejo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tem a idade de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3 anos e 4 meses</w:t>
            </w:r>
            <w:r>
              <w:rPr>
                <w:sz w:val="28"/>
                <w:szCs w:val="28"/>
              </w:rPr>
              <w:t xml:space="preserve">;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é de porte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Médio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Sociável a pessoas e animais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Desparasitado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Esterilizado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Doenças crónicas que possa ter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85</TotalTime>
  <Pages>1</Pages>
  <Words>140</Words>
  <Characters>762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18</cp:revision>
  <dcterms:created xsi:type="dcterms:W3CDTF">2023-06-05T17:35:00Z</dcterms:created>
  <dcterms:modified xsi:type="dcterms:W3CDTF">2023-06-05T19:44:00Z</dcterms:modified>
</cp:coreProperties>
</file>