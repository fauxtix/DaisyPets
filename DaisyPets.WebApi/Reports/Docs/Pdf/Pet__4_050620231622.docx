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C:/Users/User/OneDrive/Imagens/AcordosSaude/Olie.jpg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Olie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No canil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Rafeiro do Alentejo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3 anos e 4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Esterilizado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Doenças crónicas que possa ter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134</TotalTime>
  <Pages>1</Pages>
  <Words>182</Words>
  <Characters>986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17</cp:revision>
  <dcterms:created xsi:type="dcterms:W3CDTF">2023-06-01T17:45:00Z</dcterms:created>
  <dcterms:modified xsi:type="dcterms:W3CDTF">2023-06-05T15:21:00Z</dcterms:modified>
</cp:coreProperties>
</file>