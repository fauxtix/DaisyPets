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C:/Users/User/OneDrive/Imagens/AcordosSaude/pitbull.jpg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Bono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Com dono negligente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Pitbull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0 anos e 9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Não Sociável a pessoas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 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Desconhecidas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129</TotalTime>
  <Pages>1</Pages>
  <Words>165</Words>
  <Characters>896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15</cp:revision>
  <dcterms:created xsi:type="dcterms:W3CDTF">2023-06-01T17:45:00Z</dcterms:created>
  <dcterms:modified xsi:type="dcterms:W3CDTF">2023-06-05T15:00:00Z</dcterms:modified>
</cp:coreProperties>
</file>