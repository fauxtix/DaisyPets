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"https://www.syncfusion.com/account/claim-license-key?pl=ZmlsZWZvcm1hdHM=&amp;vs=MjEuMi42"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noProof/>
              </w:rPr>
              <w:t xml:space="preserve">Bono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Pitbull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Dono negligente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Temperamento: </w:t>
            </w:r>
            <w:r>
              <w:rPr>
                <w:noProof/>
              </w:rPr>
              <w:t xml:space="preserve">Cão</w:t>
            </w:r>
          </w:p>
        </w:tc>
      </w:tr>
    </w:tbl>
    <w:tbl>
      <w:tblPr>
        <w:tblStyle w:val="TabelacomGrelha"/>
        <w:tblpPr w:leftFromText="141" w:rightFromText="141" w:vertAnchor="page" w:horzAnchor="page" w:tblpX="8521" w:tblpY="1456"/>
        <w:tblW w:w="0" w:type="auto"/>
        <w:tblLook w:val="04A0" w:firstRow="1" w:lastRow="0" w:firstColumn="1" w:lastColumn="0" w:noHBand="0" w:noVBand="1"/>
      </w:tblPr>
      <w:tblGrid>
        <w:gridCol w:w="2397"/>
      </w:tblGrid>
      <w:tr>
        <w:trPr>
          <w:trHeight w:val="2014" w:hRule="atLeast"/>
        </w:trPr>
        <w:tc>
          <w:tcPr>
            <w:tcW w:type="dxa" w:w="2397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C:\Users\User\OneDrive\Imagens\AcordosSaude\pitbull.jpg</w:instrText>
            </w:r>
            <w:r>
              <w:rPr/>
              <w:instrText xml:space="preserve"> </w:instrTex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"https://www.syncfusion.com/account/claim-license-key?pl=ZmlsZWZvcm1hdHM=&amp;vs=MjEuMi42"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Tipodeletrapredefinidodopargrafo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42</TotalTime>
  <Pages>1</Pages>
  <Words>46</Words>
  <Characters>254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</cp:revision>
  <dcterms:created xsi:type="dcterms:W3CDTF">2023-06-01T17:45:00Z</dcterms:created>
  <dcterms:modified xsi:type="dcterms:W3CDTF">2023-06-01T18:53:00Z</dcterms:modified>
</cp:coreProperties>
</file>