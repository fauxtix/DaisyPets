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Nome de cão para teste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família de adoção temporária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Labrador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85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18</cp:revision>
  <dcterms:created xsi:type="dcterms:W3CDTF">2023-06-05T17:35:00Z</dcterms:created>
  <dcterms:modified xsi:type="dcterms:W3CDTF">2023-06-05T19:44:00Z</dcterms:modified>
</cp:coreProperties>
</file>