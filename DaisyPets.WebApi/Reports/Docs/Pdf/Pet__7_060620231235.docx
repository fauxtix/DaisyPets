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Nome de cão para teste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Fat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Labrador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tem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3 anos e 4 meses</w:t>
            </w:r>
            <w:r>
              <w:rPr>
                <w:sz w:val="28"/>
                <w:szCs w:val="28"/>
              </w:rPr>
              <w:t xml:space="preserve">;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Médio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Desparasitada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Esterilizada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Desconhecidas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85</TotalTime>
  <Pages>1</Pages>
  <Words>140</Words>
  <Characters>762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18</cp:revision>
  <dcterms:created xsi:type="dcterms:W3CDTF">2023-06-05T17:35:00Z</dcterms:created>
  <dcterms:modified xsi:type="dcterms:W3CDTF">2023-06-05T19:44:00Z</dcterms:modified>
</cp:coreProperties>
</file>