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</w:p>
    <w:tbl>
      <w:tblPr>
        <w:tblStyle w:val="TabelacomGrelha"/>
        <w:tblpPr w:leftFromText="141" w:rightFromText="141" w:vertAnchor="page" w:horzAnchor="page" w:tblpX="3541" w:tblpY="4246"/>
        <w:tblW w:w="61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126"/>
      </w:tblGrid>
      <w:tr>
        <w:trPr>
          <w:trHeight w:val="3415" w:hRule="atLeast"/>
        </w:trPr>
        <w:tc>
          <w:tcPr>
            <w:tcW w:type="dxa" w:w="6126"/>
            <w:tcBorders/>
          </w:tcPr>
          <w:p>
            <w:pPr>
              <w:spacing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INCLUDEPICTURE  "C:\\Users\\User\\OneDrive\\Imagens\\AcordosSaude\\che.jpg"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222pt;height:126pt;mso-position-horizontal-relative:margin;mso-position-vertical-relative:margin;visibility:visible" wrapcoords="0 21600 21600 21600 21600 0 0 0">
                  <v:imagedata r:id="rId1" o:title=""/>
                  <w10:wrap type="none"/>
                </v:shape>
              </w:pict>
            </w:r>
            <w:r>
              <w:rPr/>
              <w:fldChar w:fldCharType="end"/>
            </w:r>
          </w:p>
        </w:tc>
      </w:tr>
    </w:tbl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O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 xml:space="preserve">Bono</w:t>
            </w:r>
            <w:r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está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adotado</w:t>
            </w:r>
            <w:r>
              <w:rPr>
                <w:noProof/>
                <w:sz w:val="28"/>
                <w:szCs w:val="28"/>
              </w:rPr>
              <w:t xml:space="preserve"> e precisa urgentemente que alguém lhe dê abrigo.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É de Raça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Pitbull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 tem a idade de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9 meses</w:t>
            </w:r>
            <w:r>
              <w:rPr>
                <w:sz w:val="28"/>
                <w:szCs w:val="28"/>
              </w:rPr>
              <w:t xml:space="preserve">;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é de porte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Médio</w:t>
            </w:r>
            <w:r>
              <w:rPr>
                <w:sz w:val="28"/>
                <w:szCs w:val="28"/>
              </w:rPr>
              <w:t xml:space="preserve">. 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temperamento: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Não Sociável a pessoas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Será entregue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Desparasitado</w:t>
            </w:r>
            <w:r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Esterilizado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doença crónica: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Desconhecidas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Contacto</w:t>
            </w:r>
            <w:r>
              <w:rPr>
                <w:b/>
                <w:bCs/>
                <w:sz w:val="28"/>
                <w:szCs w:val="28"/>
              </w:rPr>
              <w:t xml:space="preserve">: 911 992 445</w:t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87</TotalTime>
  <Pages>1</Pages>
  <Words>142</Words>
  <Characters>773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20</cp:revision>
  <dcterms:created xsi:type="dcterms:W3CDTF">2023-06-05T17:35:00Z</dcterms:created>
  <dcterms:modified xsi:type="dcterms:W3CDTF">2023-06-07T17:38:00Z</dcterms:modified>
</cp:coreProperties>
</file>