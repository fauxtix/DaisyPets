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pPr w:leftFromText="141" w:rightFromText="141" w:vertAnchor="margin" w:horzAnchor="margin" w:tblpY="-5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b/>
                <w:bCs/>
                <w:noProof/>
              </w:rPr>
              <w:t xml:space="preserve">Olie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Rafeiro do Alentejo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Canil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  <w:r>
              <w:rPr>
                <w:noProof/>
              </w:rPr>
              <w:t xml:space="preserve">111112222233333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Data Chip: </w:t>
            </w:r>
            <w:r>
              <w:rPr>
                <w:noProof/>
              </w:rPr>
              <w:t xml:space="preserve">01/06/2022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Esterilizado: </w:t>
            </w:r>
            <w:r>
              <w:rPr>
                <w:noProof/>
              </w:rPr>
              <w:t xml:space="preserve">Sim</w:t>
            </w:r>
          </w:p>
        </w:tc>
      </w:tr>
    </w:tbl>
    <w:tbl>
      <w:tblPr>
        <w:tblStyle w:val="TabelacomGrelha"/>
        <w:tblpPr w:leftFromText="141" w:rightFromText="141" w:vertAnchor="page" w:horzAnchor="page" w:tblpX="7756" w:tblpY="751"/>
        <w:tblOverlap w:val="never"/>
        <w:tblW w:w="0" w:type="auto"/>
        <w:tblLook w:val="04A0" w:firstRow="1" w:lastRow="0" w:firstColumn="1" w:lastColumn="0" w:noHBand="0" w:noVBand="1"/>
      </w:tblPr>
      <w:tblGrid>
        <w:gridCol w:w="3215"/>
      </w:tblGrid>
      <w:tr>
        <w:trPr>
          <w:trHeight w:val="2014" w:hRule="atLeast"/>
        </w:trPr>
        <w:tc>
          <w:tcPr>
            <w:tcW w:type="dxa" w:w="2991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 </w:instrText>
            </w:r>
            <w:r>
              <w:rPr/>
              <w:instrText xml:space="preserve">{</w:instrText>
            </w:r>
            <w:r>
              <w:rPr/>
              <w:instrText xml:space="preserve">"</w:instrText>
            </w:r>
            <w:r>
              <w:rPr/>
              <w:instrText xml:space="preserve">«Foto»</w:instrText>
            </w:r>
            <w:r>
              <w:rPr/>
              <w:instrText xml:space="preserve">"</w:instrText>
            </w:r>
            <w:r>
              <w:rPr/>
              <w:instrText xml:space="preserve">} \d</w:instrText>
            </w:r>
            <w:r>
              <w:rPr/>
              <w:instrText xml:space="preserve"> 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50pt;height:150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%7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70</TotalTime>
  <Pages>1</Pages>
  <Words>63</Words>
  <Characters>343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9</cp:revision>
  <dcterms:created xsi:type="dcterms:W3CDTF">2023-06-01T17:45:00Z</dcterms:created>
  <dcterms:modified xsi:type="dcterms:W3CDTF">2023-06-02T11:28:00Z</dcterms:modified>
</cp:coreProperties>
</file>