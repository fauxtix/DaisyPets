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C:\Users\User\OneDrive\Imagens\AcordosSaude\Olie.jpg</w:instrText>
            </w:r>
            <w:r>
              <w:rPr/>
              <w:instrText xml:space="preserve"> </w:instrText>
            </w:r>
            <w:r>
              <w:rPr/>
              <w:instrText xml:space="preserve">"  \* MERGEFORMAT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47.5pt;height:162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No canil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6</TotalTime>
  <Pages>1</Pages>
  <Words>141</Words>
  <Characters>764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4</cp:revision>
  <dcterms:created xsi:type="dcterms:W3CDTF">2023-06-05T17:35:00Z</dcterms:created>
  <dcterms:modified xsi:type="dcterms:W3CDTF">2023-06-05T17:41:00Z</dcterms:modified>
</cp:coreProperties>
</file>