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INCLUDEPICTURE  "C:\\Users\\User\\OneDrive\\Imagens\\AcordosSaude\\che.jpg"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222pt;height:126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  <w:r>
              <w:rPr/>
              <w:fldChar w:fldCharType="end"/>
            </w:r>
          </w:p>
        </w:tc>
      </w:tr>
    </w:tbl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O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Olie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está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adotado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de Raça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Rafeiro do Alentejo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tem a idade de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3 anos e 4 meses</w:t>
            </w:r>
            <w:r>
              <w:rPr>
                <w:sz w:val="28"/>
                <w:szCs w:val="28"/>
              </w:rPr>
              <w:t xml:space="preserve">;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é de porte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Médio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temperamento: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Sociável a pessoas e animais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Desparasitado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Esterilizado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doença crónica: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Doenças crónicas que possa ter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87</TotalTime>
  <Pages>1</Pages>
  <Words>142</Words>
  <Characters>773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20</cp:revision>
  <dcterms:created xsi:type="dcterms:W3CDTF">2023-06-05T17:35:00Z</dcterms:created>
  <dcterms:modified xsi:type="dcterms:W3CDTF">2023-06-07T17:38:00Z</dcterms:modified>
</cp:coreProperties>
</file>