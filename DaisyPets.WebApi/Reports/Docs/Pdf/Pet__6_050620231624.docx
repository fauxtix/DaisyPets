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C:/Users/User/OneDrive/Imagens/AcordosSaude/shiva.jpg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27FE6022">
      <w:pPr>
        <w:spacing/>
        <w:jc w:val="center"/>
        <w:rPr>
          <w:sz w:val="72"/>
          <w:szCs w:val="72"/>
        </w:rPr>
      </w:pPr>
    </w:p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/>
              <w:t xml:space="preserve">O </w:t>
            </w:r>
            <w:r>
              <w:rPr>
                <w:b/>
                <w:bCs/>
                <w:noProof/>
              </w:rPr>
              <w:t xml:space="preserve">Shiva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Hotel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Boxer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4 anos e 0 meses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Pequeno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Sociável a pessoas e animais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Esterilizado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Nada a apontar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134</TotalTime>
  <Pages>1</Pages>
  <Words>182</Words>
  <Characters>986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17</cp:revision>
  <dcterms:created xsi:type="dcterms:W3CDTF">2023-06-01T17:45:00Z</dcterms:created>
  <dcterms:modified xsi:type="dcterms:W3CDTF">2023-06-05T15:21:00Z</dcterms:modified>
</cp:coreProperties>
</file>