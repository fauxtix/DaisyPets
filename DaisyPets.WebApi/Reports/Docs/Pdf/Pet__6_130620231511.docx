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Shiva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Sem raça definida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Pequeno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Nada a apontar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