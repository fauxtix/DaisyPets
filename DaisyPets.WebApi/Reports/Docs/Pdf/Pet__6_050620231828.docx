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  <w:r>
        <w:rPr/>
        <w:fldChar w:fldCharType="begin"/>
      </w:r>
      <w:r>
        <w:rPr/>
        <w:instrText xml:space="preserve"> INCLUDEPICTURE  "</w:instrText>
      </w:r>
      <w:r>
        <w:rPr>
          <w:noProof/>
        </w:rPr>
        <w:instrText xml:space="preserve">C:\Users\User\OneDrive\Imagens\AcordosSaude\shiva.jpg</w:instrText>
      </w:r>
      <w:r>
        <w:rPr/>
        <w:instrText xml:space="preserve">"  \* MERGEFORMAT </w:instrText>
      </w:r>
      <w:r>
        <w:rPr/>
        <w:fldChar w:fldCharType="separate"/>
      </w:r>
      <w:r>
        <w:rPr/>
        <w:pict>
          <v:shape type="#_x0000_t75" style="margin-left:0pt;margin-top:0pt;width:165pt;height:135.75pt;mso-position-horizontal-relative:margin;mso-position-vertical-relative:margin;visibility:visible" wrapcoords="0 21600 21600 21600 21600 0 0 0">
            <v:imagedata r:id="rId1" o:title=""/>
            <w10:wrap type="none"/>
          </v:shape>
        </w:pict>
      </w:r>
      <w:r>
        <w:rPr/>
        <w:fldChar w:fldCharType="end"/>
      </w: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A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Num 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149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26</cp:revision>
  <dcterms:created xsi:type="dcterms:W3CDTF">2023-06-01T17:45:00Z</dcterms:created>
  <dcterms:modified xsi:type="dcterms:W3CDTF">2023-06-05T17:23:00Z</dcterms:modified>
</cp:coreProperties>
</file>