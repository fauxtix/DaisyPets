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</w:instrText>
            </w:r>
            <w:r>
              <w:rPr>
                <w:noProof/>
              </w:rPr>
              <w:instrText xml:space="preserve">C:\Users\User\OneDrive\Imagens\AcordosSaude\Che.jpg</w:instrText>
            </w:r>
            <w:r>
              <w:rPr/>
              <w:instrText xml:space="preserve">"  \* MERGEFORMAT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"C:\\NewProjects\\DaisyPets\\DaisyPets.WebApi\\Resources\\Templates\\«Foto» 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47.5pt;height:162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Che</w:t>
            </w:r>
            <w:r>
              <w:rPr>
                <w:noProof/>
                <w:sz w:val="28"/>
                <w:szCs w:val="28"/>
              </w:rPr>
              <w:t xml:space="preserve"> está 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Podengo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4 anos e 4 meses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 de porte </w:t>
            </w:r>
            <w:r>
              <w:rPr>
                <w:noProof/>
                <w:sz w:val="28"/>
                <w:szCs w:val="28"/>
              </w:rPr>
              <w:t xml:space="preserve">Grande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Nenhuma conhecida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 </w:instrTex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16</TotalTime>
  <Pages>1</Pages>
  <Words>159</Words>
  <Characters>862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6</cp:revision>
  <dcterms:created xsi:type="dcterms:W3CDTF">2023-06-05T17:35:00Z</dcterms:created>
  <dcterms:modified xsi:type="dcterms:W3CDTF">2023-06-05T17:59:00Z</dcterms:modified>
</cp:coreProperties>
</file>