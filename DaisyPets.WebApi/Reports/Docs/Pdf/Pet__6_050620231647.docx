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C:/Users/User/OneDrive/Imagens/AcordosSaude/shiva.jpg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A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Desparasitada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Esterilizada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210</Words>
  <Characters>1135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18</cp:revision>
  <dcterms:created xsi:type="dcterms:W3CDTF">2023-06-01T17:45:00Z</dcterms:created>
  <dcterms:modified xsi:type="dcterms:W3CDTF">2023-06-05T15:47:00Z</dcterms:modified>
</cp:coreProperties>
</file>