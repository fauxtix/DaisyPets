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"C:\\Users\\User\\OneDrive\\Imagens\\AcordosSaude\\che.jpg"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O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Che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adotado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Podengo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tem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4 anos e 4 meses</w:t>
            </w:r>
            <w:r>
              <w:rPr>
                <w:sz w:val="28"/>
                <w:szCs w:val="28"/>
              </w:rPr>
              <w:t xml:space="preserve">;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Grande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Desparasitado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Esterilizado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Nenhuma conhecida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87</TotalTime>
  <Pages>1</Pages>
  <Words>142</Words>
  <Characters>773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20</cp:revision>
  <dcterms:created xsi:type="dcterms:W3CDTF">2023-06-05T17:35:00Z</dcterms:created>
  <dcterms:modified xsi:type="dcterms:W3CDTF">2023-06-07T17:38:00Z</dcterms:modified>
</cp:coreProperties>
</file>