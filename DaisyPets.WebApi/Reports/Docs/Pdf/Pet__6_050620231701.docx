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C:/Users/User/OneDrive/Imagens/AcordosSaude/shiva.jpg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A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137</TotalTime>
  <Pages>1</Pages>
  <Words>227</Words>
  <Characters>1230</Characters>
  <Application>Microsoft Office Word</Application>
  <DocSecurity>0</DocSecurity>
  <Lines>10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2023-06-01T17:45:00Z</dcterms:created>
  <dcterms:modified xsi:type="dcterms:W3CDTF">2023-06-05T16:00:00Z</dcterms:modified>
</cp:coreProperties>
</file>