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Che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Podengo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Grande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Nenhuma conhecida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