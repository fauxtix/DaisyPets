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Bono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Com dono negligente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Pitbull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9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Não Sociável a pessoas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85</TotalTime>
  <Pages>1</Pages>
  <Words>140</Words>
  <Characters>762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18</cp:revision>
  <dcterms:created xsi:type="dcterms:W3CDTF">2023-06-05T17:35:00Z</dcterms:created>
  <dcterms:modified xsi:type="dcterms:W3CDTF">2023-06-05T19:44:00Z</dcterms:modified>
</cp:coreProperties>
</file>