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CF65" w14:textId="7697BFE9" w:rsidR="00FD5D4B" w:rsidRDefault="00FD5D4B" w:rsidP="00FD5D4B">
      <w:pPr>
        <w:jc w:val="center"/>
        <w:rPr>
          <w:sz w:val="72"/>
          <w:szCs w:val="72"/>
        </w:rPr>
      </w:pPr>
      <w:r w:rsidRPr="00FD5D4B">
        <w:rPr>
          <w:sz w:val="72"/>
          <w:szCs w:val="72"/>
        </w:rPr>
        <w:t>PARA ADOÇÃO</w:t>
      </w:r>
    </w:p>
    <w:p w14:paraId="294ED9EF" w14:textId="018F7076" w:rsidR="00FD5D4B" w:rsidRPr="00FD5D4B" w:rsidRDefault="00FD5D4B" w:rsidP="00FD5D4B">
      <w:pPr>
        <w:jc w:val="center"/>
        <w:rPr>
          <w:sz w:val="36"/>
          <w:szCs w:val="36"/>
        </w:rPr>
      </w:pPr>
      <w:r w:rsidRPr="00FD5D4B">
        <w:rPr>
          <w:sz w:val="36"/>
          <w:szCs w:val="36"/>
        </w:rPr>
        <w:t>RESPONSÁVEL</w:t>
      </w:r>
    </w:p>
    <w:p w14:paraId="6C91C551" w14:textId="2B004AFE" w:rsidR="00FD5D4B" w:rsidRPr="00FD5D4B" w:rsidRDefault="00FD5D4B" w:rsidP="00FD5D4B">
      <w:pPr>
        <w:jc w:val="center"/>
        <w:rPr>
          <w:sz w:val="36"/>
          <w:szCs w:val="36"/>
        </w:rPr>
      </w:pPr>
      <w:r w:rsidRPr="00FD5D4B">
        <w:rPr>
          <w:sz w:val="36"/>
          <w:szCs w:val="36"/>
        </w:rPr>
        <w:t>OU ACOLHIMENTO TEMPORÁRIO</w:t>
      </w:r>
    </w:p>
    <w:p w14:paraId="7E424F92" w14:textId="518C6C8D" w:rsidR="00FD5D4B" w:rsidRDefault="00FD5D4B" w:rsidP="00FD5D4B">
      <w:pPr>
        <w:jc w:val="center"/>
        <w:rPr>
          <w:sz w:val="72"/>
          <w:szCs w:val="72"/>
        </w:rPr>
      </w:pPr>
    </w:p>
    <w:p w14:paraId="55705401" w14:textId="57299412" w:rsidR="00FD5D4B" w:rsidRPr="00FD5D4B" w:rsidRDefault="00FD5D4B" w:rsidP="00FD5D4B">
      <w:pPr>
        <w:jc w:val="center"/>
        <w:rPr>
          <w:sz w:val="72"/>
          <w:szCs w:val="72"/>
        </w:rPr>
      </w:pPr>
    </w:p>
    <w:p w14:paraId="3C885A98" w14:textId="77777777" w:rsidR="00FD5D4B" w:rsidRDefault="00FD5D4B"/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D5D4B" w14:paraId="6B4E4449" w14:textId="77777777" w:rsidTr="00EA7496">
        <w:trPr>
          <w:trHeight w:val="543"/>
        </w:trPr>
        <w:tc>
          <w:tcPr>
            <w:tcW w:w="10201" w:type="dxa"/>
          </w:tcPr>
          <w:p w14:paraId="7FA4456A" w14:textId="25A45018" w:rsidR="00FD5D4B" w:rsidRDefault="00000000" w:rsidP="00EA7496">
            <w:pPr>
              <w:rPr>
                <w:noProof/>
              </w:rPr>
            </w:pPr>
            <w:fldSimple w:instr=" MERGEFIELD  DescricaoGenero  \* MERGEFORMAT ">
              <w:r w:rsidR="006636AC">
                <w:rPr>
                  <w:noProof/>
                </w:rPr>
                <w:t>«DescricaoGenero»</w:t>
              </w:r>
            </w:fldSimple>
            <w:r w:rsidR="00FD5D4B">
              <w:t xml:space="preserve"> </w:t>
            </w:r>
            <w:r w:rsidR="00FD5D4B" w:rsidRPr="00095FA5">
              <w:rPr>
                <w:b/>
                <w:bCs/>
              </w:rPr>
              <w:fldChar w:fldCharType="begin"/>
            </w:r>
            <w:r w:rsidR="00FD5D4B" w:rsidRPr="00095FA5">
              <w:rPr>
                <w:b/>
                <w:bCs/>
              </w:rPr>
              <w:instrText xml:space="preserve"> MERGEFIELD  Nome  \* MERGEFORMAT </w:instrText>
            </w:r>
            <w:r w:rsidR="00FD5D4B" w:rsidRPr="00095FA5">
              <w:rPr>
                <w:b/>
                <w:bCs/>
              </w:rPr>
              <w:fldChar w:fldCharType="separate"/>
            </w:r>
            <w:r w:rsidR="00FD5D4B">
              <w:rPr>
                <w:b/>
                <w:bCs/>
                <w:noProof/>
              </w:rPr>
              <w:t>«Nome»</w:t>
            </w:r>
            <w:r w:rsidR="00FD5D4B" w:rsidRPr="00095FA5">
              <w:rPr>
                <w:b/>
                <w:bCs/>
                <w:noProof/>
              </w:rPr>
              <w:fldChar w:fldCharType="end"/>
            </w:r>
            <w:r w:rsidR="00FD5D4B" w:rsidRPr="00FD5D4B">
              <w:rPr>
                <w:noProof/>
              </w:rPr>
              <w:t xml:space="preserve">, está </w:t>
            </w:r>
            <w:r w:rsidR="00FD5D4B">
              <w:rPr>
                <w:noProof/>
              </w:rPr>
              <w:t xml:space="preserve"> </w:t>
            </w:r>
            <w:r w:rsidR="00FD5D4B">
              <w:rPr>
                <w:noProof/>
              </w:rPr>
              <w:fldChar w:fldCharType="begin"/>
            </w:r>
            <w:r w:rsidR="00FD5D4B">
              <w:rPr>
                <w:noProof/>
              </w:rPr>
              <w:instrText xml:space="preserve"> MERGEFIELD  Situacao  \* MERGEFORMAT </w:instrText>
            </w:r>
            <w:r w:rsidR="00FD5D4B">
              <w:rPr>
                <w:noProof/>
              </w:rPr>
              <w:fldChar w:fldCharType="separate"/>
            </w:r>
            <w:r w:rsidR="00FD5D4B">
              <w:rPr>
                <w:noProof/>
              </w:rPr>
              <w:t>«Situacao»</w:t>
            </w:r>
            <w:r w:rsidR="00FD5D4B">
              <w:rPr>
                <w:noProof/>
              </w:rPr>
              <w:fldChar w:fldCharType="end"/>
            </w:r>
            <w:r w:rsidR="00FD5D4B">
              <w:rPr>
                <w:noProof/>
              </w:rPr>
              <w:t xml:space="preserve"> e precisa urgentemente que alguém lhe dê abrigo.</w:t>
            </w:r>
          </w:p>
          <w:p w14:paraId="7FB41585" w14:textId="77777777" w:rsidR="00EA7496" w:rsidRDefault="00EA7496" w:rsidP="00EA7496"/>
          <w:p w14:paraId="230182BC" w14:textId="05C8F0EB" w:rsidR="00EA7496" w:rsidRDefault="00EA7496" w:rsidP="00EA7496">
            <w:r>
              <w:t xml:space="preserve">É de Raça </w:t>
            </w:r>
            <w:fldSimple w:instr=" MERGEFIELD  Raca  \* MERGEFORMAT ">
              <w:r>
                <w:rPr>
                  <w:noProof/>
                </w:rPr>
                <w:t>«Raca»</w:t>
              </w:r>
            </w:fldSimple>
            <w:r>
              <w:t xml:space="preserve">, e tem a idade de </w:t>
            </w:r>
            <w:fldSimple w:instr=" MERGEFIELD  Idade  \* MERGEFORMAT ">
              <w:r w:rsidR="00FD5D4B">
                <w:rPr>
                  <w:noProof/>
                </w:rPr>
                <w:t>«Idade»</w:t>
              </w:r>
            </w:fldSimple>
            <w:r>
              <w:t xml:space="preserve">;  </w:t>
            </w:r>
            <w:r w:rsidR="00FD5D4B">
              <w:t xml:space="preserve">é de porte </w:t>
            </w:r>
            <w:fldSimple w:instr=" MERGEFIELD  Porte  \* MERGEFORMAT ">
              <w:r w:rsidR="00FD5D4B">
                <w:rPr>
                  <w:noProof/>
                </w:rPr>
                <w:t>«Porte»</w:t>
              </w:r>
            </w:fldSimple>
            <w:r>
              <w:t xml:space="preserve">. </w:t>
            </w:r>
          </w:p>
          <w:p w14:paraId="3D0B8A95" w14:textId="77777777" w:rsidR="00EA7496" w:rsidRDefault="00EA7496" w:rsidP="00EA7496"/>
          <w:p w14:paraId="4207509F" w14:textId="75F19E7E" w:rsidR="00FD5D4B" w:rsidRDefault="00EA7496" w:rsidP="00EA7496">
            <w:r>
              <w:t xml:space="preserve">Tem como temperamento: </w:t>
            </w:r>
            <w:fldSimple w:instr=" MERGEFIELD  Temperamento  \* MERGEFORMAT ">
              <w:r>
                <w:rPr>
                  <w:noProof/>
                </w:rPr>
                <w:t>«Temperamento»</w:t>
              </w:r>
            </w:fldSimple>
            <w:r>
              <w:t>.</w:t>
            </w:r>
          </w:p>
          <w:p w14:paraId="70D4D8E7" w14:textId="60022FEE" w:rsidR="00EA7496" w:rsidRDefault="00EA7496" w:rsidP="00EA7496"/>
        </w:tc>
      </w:tr>
      <w:tr w:rsidR="00FD5D4B" w14:paraId="54C4AE84" w14:textId="77777777" w:rsidTr="00EA7496">
        <w:trPr>
          <w:trHeight w:val="538"/>
        </w:trPr>
        <w:tc>
          <w:tcPr>
            <w:tcW w:w="10201" w:type="dxa"/>
          </w:tcPr>
          <w:p w14:paraId="0C3819A6" w14:textId="6E369EF1" w:rsidR="00FD5D4B" w:rsidRDefault="00EA7496" w:rsidP="00EA7496">
            <w:r>
              <w:t xml:space="preserve">Será entregue </w:t>
            </w:r>
            <w:fldSimple w:instr=" MERGEFIELD  GeneroDesparasitado  \* MERGEFORMAT ">
              <w:r>
                <w:rPr>
                  <w:noProof/>
                </w:rPr>
                <w:t>«GeneroDesparasitado»</w:t>
              </w:r>
            </w:fldSimple>
            <w:r>
              <w:t xml:space="preserve"> e</w:t>
            </w:r>
            <w:r w:rsidR="006C5D67">
              <w:t xml:space="preserve"> </w:t>
            </w:r>
            <w:fldSimple w:instr=" MERGEFIELD  GeneroEsterilizado  \* MERGEFORMAT ">
              <w:r w:rsidR="00C12439">
                <w:rPr>
                  <w:noProof/>
                </w:rPr>
                <w:t>«GeneroEsterilizado»</w:t>
              </w:r>
            </w:fldSimple>
            <w:r>
              <w:t>.</w:t>
            </w:r>
          </w:p>
          <w:p w14:paraId="334987AB" w14:textId="77777777" w:rsidR="00EA7496" w:rsidRDefault="00EA7496" w:rsidP="00EA7496"/>
          <w:p w14:paraId="2F7CC7E6" w14:textId="77777777" w:rsidR="00EA7496" w:rsidRDefault="00EA7496" w:rsidP="00EA7496">
            <w:r>
              <w:t xml:space="preserve">Tem como doença crónica: </w:t>
            </w:r>
            <w:fldSimple w:instr=" MERGEFIELD  DoencaCronica  \* MERGEFORMAT ">
              <w:r>
                <w:rPr>
                  <w:noProof/>
                </w:rPr>
                <w:t>«DoencaCronica»</w:t>
              </w:r>
            </w:fldSimple>
          </w:p>
          <w:p w14:paraId="5D9275C6" w14:textId="77777777" w:rsidR="00EA7496" w:rsidRDefault="00EA7496" w:rsidP="00EA7496"/>
          <w:p w14:paraId="2EC1CDD5" w14:textId="77777777" w:rsidR="00EA7496" w:rsidRDefault="00EA7496" w:rsidP="00EA7496"/>
          <w:p w14:paraId="71E47573" w14:textId="61E08806" w:rsidR="00EA7496" w:rsidRDefault="00EA7496" w:rsidP="00EA7496">
            <w:pPr>
              <w:jc w:val="center"/>
            </w:pPr>
            <w:r>
              <w:t>Contacto</w:t>
            </w:r>
            <w:r w:rsidRPr="00EA7496">
              <w:rPr>
                <w:b/>
                <w:bCs/>
              </w:rPr>
              <w:t>: 911 992 445</w:t>
            </w:r>
            <w:r w:rsidR="00107414">
              <w:rPr>
                <w:b/>
                <w:bCs/>
              </w:rPr>
              <w:fldChar w:fldCharType="begin" w:fldLock="1"/>
            </w:r>
            <w:r w:rsidR="00107414">
              <w:rPr>
                <w:b/>
                <w:bCs/>
              </w:rPr>
              <w:instrText xml:space="preserve">  </w:instrText>
            </w:r>
            <w:r w:rsidR="00107414">
              <w:rPr>
                <w:b/>
                <w:bCs/>
              </w:rPr>
              <w:fldChar w:fldCharType="end"/>
            </w:r>
          </w:p>
        </w:tc>
      </w:tr>
    </w:tbl>
    <w:p w14:paraId="5EA46F6F" w14:textId="77777777" w:rsidR="00AD7C2A" w:rsidRPr="002F1FC0" w:rsidRDefault="00AD7C2A" w:rsidP="00AD7C2A">
      <w:pPr>
        <w:rPr>
          <w:u w:val="single"/>
        </w:rPr>
      </w:pPr>
    </w:p>
    <w:sectPr w:rsidR="00AD7C2A" w:rsidRPr="002F1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F"/>
    <w:rsid w:val="00007751"/>
    <w:rsid w:val="00020D3B"/>
    <w:rsid w:val="00095FA5"/>
    <w:rsid w:val="000D6F4F"/>
    <w:rsid w:val="00107414"/>
    <w:rsid w:val="001431A0"/>
    <w:rsid w:val="002F1FC0"/>
    <w:rsid w:val="00362748"/>
    <w:rsid w:val="00382605"/>
    <w:rsid w:val="00431CCA"/>
    <w:rsid w:val="00475BDC"/>
    <w:rsid w:val="004A4B5E"/>
    <w:rsid w:val="004B5657"/>
    <w:rsid w:val="0055719B"/>
    <w:rsid w:val="00624948"/>
    <w:rsid w:val="006636AC"/>
    <w:rsid w:val="006C5D67"/>
    <w:rsid w:val="00793DC3"/>
    <w:rsid w:val="007C5C84"/>
    <w:rsid w:val="00874A41"/>
    <w:rsid w:val="00A428EE"/>
    <w:rsid w:val="00A81750"/>
    <w:rsid w:val="00AD7C2A"/>
    <w:rsid w:val="00BA45EF"/>
    <w:rsid w:val="00BA4EB2"/>
    <w:rsid w:val="00C12439"/>
    <w:rsid w:val="00EA7496"/>
    <w:rsid w:val="00EE57BA"/>
    <w:rsid w:val="00FD28DE"/>
    <w:rsid w:val="00FD5D4B"/>
    <w:rsid w:val="00F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C7BB"/>
  <w15:chartTrackingRefBased/>
  <w15:docId w15:val="{0F6BCB87-EEC2-4DC7-BEE0-E8E45260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A4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PetInfo.docx</Template>
  <TotalTime>5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</cp:revision>
  <dcterms:created xsi:type="dcterms:W3CDTF">2023-06-05T17:10:00Z</dcterms:created>
  <dcterms:modified xsi:type="dcterms:W3CDTF">2023-06-05T17:10:00Z</dcterms:modified>
</cp:coreProperties>
</file>